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35" w:rsidRPr="007A4E20" w:rsidRDefault="00907435"/>
    <w:p w:rsidR="007802F9" w:rsidRDefault="007802F9"/>
    <w:p w:rsidR="007802F9" w:rsidRDefault="007802F9"/>
    <w:p w:rsidR="00907435" w:rsidRPr="007802F9" w:rsidRDefault="00907435">
      <w:r w:rsidRPr="007802F9">
        <w:t xml:space="preserve">Etudiants : </w:t>
      </w:r>
      <w:r w:rsidRPr="007802F9">
        <w:tab/>
        <w:t>Adrien Barth</w:t>
      </w:r>
      <w:r w:rsidR="007802F9" w:rsidRPr="007802F9">
        <w:t>,</w:t>
      </w:r>
      <w:r w:rsidR="007802F9">
        <w:t xml:space="preserve"> &lt;ETUDIANT&gt;</w:t>
      </w:r>
    </w:p>
    <w:p w:rsidR="00907435" w:rsidRPr="00071F4E" w:rsidRDefault="00907435">
      <w:r w:rsidRPr="00071F4E">
        <w:t>Professeur :</w:t>
      </w:r>
      <w:r w:rsidRPr="00071F4E">
        <w:tab/>
      </w:r>
      <w:r w:rsidR="007603FB" w:rsidRPr="00071F4E">
        <w:t>Hervé Dedieu</w:t>
      </w:r>
    </w:p>
    <w:p w:rsidR="00907435" w:rsidRPr="00071F4E" w:rsidRDefault="00907435"/>
    <w:p w:rsidR="00907435" w:rsidRPr="00071F4E" w:rsidRDefault="00907435"/>
    <w:p w:rsidR="00907435" w:rsidRPr="00071F4E" w:rsidRDefault="00907435"/>
    <w:p w:rsidR="00907435" w:rsidRPr="00071F4E" w:rsidRDefault="00907435"/>
    <w:p w:rsidR="00907435" w:rsidRPr="00071F4E" w:rsidRDefault="00907435"/>
    <w:p w:rsidR="00907435" w:rsidRPr="00071F4E" w:rsidRDefault="00907435"/>
    <w:p w:rsidR="00907435" w:rsidRPr="00071F4E" w:rsidRDefault="007603FB" w:rsidP="00907435">
      <w:pPr>
        <w:pStyle w:val="Titre"/>
        <w:jc w:val="center"/>
      </w:pPr>
      <w:r w:rsidRPr="00071F4E">
        <w:t xml:space="preserve">Internet of </w:t>
      </w:r>
      <w:proofErr w:type="spellStart"/>
      <w:r w:rsidRPr="00071F4E">
        <w:t>Things</w:t>
      </w:r>
      <w:proofErr w:type="spellEnd"/>
    </w:p>
    <w:p w:rsidR="00907435" w:rsidRPr="00071F4E" w:rsidRDefault="00907435" w:rsidP="00907435">
      <w:pPr>
        <w:pStyle w:val="Titre"/>
        <w:jc w:val="center"/>
      </w:pPr>
    </w:p>
    <w:p w:rsidR="00907435" w:rsidRPr="007A4E20" w:rsidRDefault="007603FB" w:rsidP="00907435">
      <w:pPr>
        <w:pStyle w:val="Titre"/>
        <w:jc w:val="center"/>
      </w:pPr>
      <w:r>
        <w:t>Surveillance environnement</w:t>
      </w:r>
    </w:p>
    <w:p w:rsidR="00715838" w:rsidRPr="007A4E20" w:rsidRDefault="00907435">
      <w:r w:rsidRPr="007A4E20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id w:val="-117918919"/>
        <w:docPartObj>
          <w:docPartGallery w:val="Table of Contents"/>
          <w:docPartUnique/>
        </w:docPartObj>
      </w:sdtPr>
      <w:sdtEndPr/>
      <w:sdtContent>
        <w:p w:rsidR="00715838" w:rsidRPr="007A4E20" w:rsidRDefault="00715838">
          <w:pPr>
            <w:pStyle w:val="En-ttedetabledesmatires"/>
          </w:pPr>
          <w:r w:rsidRPr="007A4E20">
            <w:t>Table des matières</w:t>
          </w:r>
        </w:p>
        <w:p w:rsidR="007802F9" w:rsidRDefault="00715838">
          <w:pPr>
            <w:pStyle w:val="TM1"/>
            <w:tabs>
              <w:tab w:val="right" w:leader="dot" w:pos="9017"/>
            </w:tabs>
            <w:rPr>
              <w:noProof/>
              <w:lang w:eastAsia="fr-CH"/>
            </w:rPr>
          </w:pPr>
          <w:r w:rsidRPr="007A4E20">
            <w:fldChar w:fldCharType="begin"/>
          </w:r>
          <w:r w:rsidRPr="007A4E20">
            <w:instrText xml:space="preserve"> TOC \o "1-3" \h \z \u </w:instrText>
          </w:r>
          <w:r w:rsidRPr="007A4E20">
            <w:fldChar w:fldCharType="separate"/>
          </w:r>
          <w:hyperlink w:anchor="_Toc510429622" w:history="1">
            <w:r w:rsidR="007802F9" w:rsidRPr="00A95E96">
              <w:rPr>
                <w:rStyle w:val="Lienhypertexte"/>
                <w:noProof/>
              </w:rPr>
              <w:t>Introduction</w:t>
            </w:r>
            <w:r w:rsidR="007802F9">
              <w:rPr>
                <w:noProof/>
                <w:webHidden/>
              </w:rPr>
              <w:tab/>
            </w:r>
            <w:r w:rsidR="007802F9">
              <w:rPr>
                <w:noProof/>
                <w:webHidden/>
              </w:rPr>
              <w:fldChar w:fldCharType="begin"/>
            </w:r>
            <w:r w:rsidR="007802F9">
              <w:rPr>
                <w:noProof/>
                <w:webHidden/>
              </w:rPr>
              <w:instrText xml:space="preserve"> PAGEREF _Toc510429622 \h </w:instrText>
            </w:r>
            <w:r w:rsidR="007802F9">
              <w:rPr>
                <w:noProof/>
                <w:webHidden/>
              </w:rPr>
            </w:r>
            <w:r w:rsidR="007802F9">
              <w:rPr>
                <w:noProof/>
                <w:webHidden/>
              </w:rPr>
              <w:fldChar w:fldCharType="separate"/>
            </w:r>
            <w:r w:rsidR="007603FB">
              <w:rPr>
                <w:noProof/>
                <w:webHidden/>
              </w:rPr>
              <w:t>2</w:t>
            </w:r>
            <w:r w:rsidR="007802F9">
              <w:rPr>
                <w:noProof/>
                <w:webHidden/>
              </w:rPr>
              <w:fldChar w:fldCharType="end"/>
            </w:r>
          </w:hyperlink>
        </w:p>
        <w:p w:rsidR="007802F9" w:rsidRDefault="002509C6">
          <w:pPr>
            <w:pStyle w:val="TM1"/>
            <w:tabs>
              <w:tab w:val="right" w:leader="dot" w:pos="9017"/>
            </w:tabs>
            <w:rPr>
              <w:noProof/>
              <w:lang w:eastAsia="fr-CH"/>
            </w:rPr>
          </w:pPr>
          <w:hyperlink w:anchor="_Toc510429623" w:history="1">
            <w:r w:rsidR="007802F9" w:rsidRPr="00A95E96">
              <w:rPr>
                <w:rStyle w:val="Lienhypertexte"/>
                <w:noProof/>
              </w:rPr>
              <w:t>Titre 1</w:t>
            </w:r>
            <w:r w:rsidR="007802F9">
              <w:rPr>
                <w:noProof/>
                <w:webHidden/>
              </w:rPr>
              <w:tab/>
            </w:r>
            <w:r w:rsidR="007802F9">
              <w:rPr>
                <w:noProof/>
                <w:webHidden/>
              </w:rPr>
              <w:fldChar w:fldCharType="begin"/>
            </w:r>
            <w:r w:rsidR="007802F9">
              <w:rPr>
                <w:noProof/>
                <w:webHidden/>
              </w:rPr>
              <w:instrText xml:space="preserve"> PAGEREF _Toc510429623 \h </w:instrText>
            </w:r>
            <w:r w:rsidR="007802F9">
              <w:rPr>
                <w:noProof/>
                <w:webHidden/>
              </w:rPr>
            </w:r>
            <w:r w:rsidR="007802F9">
              <w:rPr>
                <w:noProof/>
                <w:webHidden/>
              </w:rPr>
              <w:fldChar w:fldCharType="separate"/>
            </w:r>
            <w:r w:rsidR="007603FB">
              <w:rPr>
                <w:noProof/>
                <w:webHidden/>
              </w:rPr>
              <w:t>2</w:t>
            </w:r>
            <w:r w:rsidR="007802F9">
              <w:rPr>
                <w:noProof/>
                <w:webHidden/>
              </w:rPr>
              <w:fldChar w:fldCharType="end"/>
            </w:r>
          </w:hyperlink>
        </w:p>
        <w:p w:rsidR="007802F9" w:rsidRDefault="002509C6">
          <w:pPr>
            <w:pStyle w:val="TM1"/>
            <w:tabs>
              <w:tab w:val="right" w:leader="dot" w:pos="9017"/>
            </w:tabs>
            <w:rPr>
              <w:noProof/>
              <w:lang w:eastAsia="fr-CH"/>
            </w:rPr>
          </w:pPr>
          <w:hyperlink w:anchor="_Toc510429624" w:history="1">
            <w:r w:rsidR="007802F9" w:rsidRPr="00A95E96">
              <w:rPr>
                <w:rStyle w:val="Lienhypertexte"/>
                <w:noProof/>
              </w:rPr>
              <w:t>Conclusion</w:t>
            </w:r>
            <w:r w:rsidR="007802F9">
              <w:rPr>
                <w:noProof/>
                <w:webHidden/>
              </w:rPr>
              <w:tab/>
            </w:r>
            <w:r w:rsidR="007802F9">
              <w:rPr>
                <w:noProof/>
                <w:webHidden/>
              </w:rPr>
              <w:fldChar w:fldCharType="begin"/>
            </w:r>
            <w:r w:rsidR="007802F9">
              <w:rPr>
                <w:noProof/>
                <w:webHidden/>
              </w:rPr>
              <w:instrText xml:space="preserve"> PAGEREF _Toc510429624 \h </w:instrText>
            </w:r>
            <w:r w:rsidR="007802F9">
              <w:rPr>
                <w:noProof/>
                <w:webHidden/>
              </w:rPr>
            </w:r>
            <w:r w:rsidR="007802F9">
              <w:rPr>
                <w:noProof/>
                <w:webHidden/>
              </w:rPr>
              <w:fldChar w:fldCharType="separate"/>
            </w:r>
            <w:r w:rsidR="007603FB">
              <w:rPr>
                <w:noProof/>
                <w:webHidden/>
              </w:rPr>
              <w:t>2</w:t>
            </w:r>
            <w:r w:rsidR="007802F9">
              <w:rPr>
                <w:noProof/>
                <w:webHidden/>
              </w:rPr>
              <w:fldChar w:fldCharType="end"/>
            </w:r>
          </w:hyperlink>
        </w:p>
        <w:p w:rsidR="00715838" w:rsidRPr="007A4E20" w:rsidRDefault="00715838">
          <w:r w:rsidRPr="007A4E20">
            <w:rPr>
              <w:b/>
              <w:bCs/>
            </w:rPr>
            <w:fldChar w:fldCharType="end"/>
          </w:r>
        </w:p>
      </w:sdtContent>
    </w:sdt>
    <w:p w:rsidR="00715838" w:rsidRPr="007A4E20" w:rsidRDefault="00715838"/>
    <w:p w:rsidR="00715838" w:rsidRPr="007A4E20" w:rsidRDefault="00715838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 w:rsidRPr="007A4E20">
        <w:br w:type="page"/>
      </w:r>
    </w:p>
    <w:p w:rsidR="0063523E" w:rsidRDefault="007603FB" w:rsidP="007603FB">
      <w:pPr>
        <w:pStyle w:val="Titre1"/>
      </w:pPr>
      <w:r>
        <w:lastRenderedPageBreak/>
        <w:t>tâches</w:t>
      </w:r>
    </w:p>
    <w:p w:rsidR="002C020A" w:rsidRPr="00E60E18" w:rsidRDefault="002C020A" w:rsidP="007603FB">
      <w:pPr>
        <w:rPr>
          <w:b/>
          <w:bCs/>
        </w:rPr>
      </w:pPr>
      <w:r w:rsidRPr="00E60E18">
        <w:rPr>
          <w:b/>
          <w:bCs/>
        </w:rPr>
        <w:t xml:space="preserve">Air </w:t>
      </w:r>
      <w:proofErr w:type="spellStart"/>
      <w:r w:rsidRPr="00E60E18">
        <w:rPr>
          <w:b/>
          <w:bCs/>
        </w:rPr>
        <w:t>Quality</w:t>
      </w:r>
      <w:proofErr w:type="spellEnd"/>
      <w:r w:rsidRPr="00E60E18">
        <w:rPr>
          <w:b/>
          <w:bCs/>
        </w:rPr>
        <w:t xml:space="preserve"> </w:t>
      </w:r>
      <w:proofErr w:type="spellStart"/>
      <w:r w:rsidRPr="00E60E18">
        <w:rPr>
          <w:b/>
          <w:bCs/>
        </w:rPr>
        <w:t>Sensor</w:t>
      </w:r>
      <w:proofErr w:type="spellEnd"/>
    </w:p>
    <w:p w:rsidR="002C020A" w:rsidRDefault="00E60E18" w:rsidP="007603FB">
      <w:r>
        <w:t xml:space="preserve">David </w:t>
      </w:r>
      <w:proofErr w:type="spellStart"/>
      <w:r>
        <w:t>Simeonovic</w:t>
      </w:r>
      <w:proofErr w:type="spellEnd"/>
    </w:p>
    <w:p w:rsidR="00071F4E" w:rsidRDefault="00071F4E" w:rsidP="007603FB">
      <w:proofErr w:type="spellStart"/>
      <w:r>
        <w:t>Device</w:t>
      </w:r>
      <w:proofErr w:type="spellEnd"/>
      <w:r>
        <w:t> : B-12</w:t>
      </w:r>
    </w:p>
    <w:p w:rsidR="002C020A" w:rsidRPr="00E60E18" w:rsidRDefault="002C020A" w:rsidP="007603FB">
      <w:pPr>
        <w:rPr>
          <w:b/>
          <w:bCs/>
        </w:rPr>
      </w:pPr>
      <w:proofErr w:type="spellStart"/>
      <w:r w:rsidRPr="00E60E18">
        <w:rPr>
          <w:b/>
          <w:bCs/>
        </w:rPr>
        <w:t>Environment</w:t>
      </w:r>
      <w:proofErr w:type="spellEnd"/>
      <w:r w:rsidRPr="00E60E18">
        <w:rPr>
          <w:b/>
          <w:bCs/>
        </w:rPr>
        <w:t xml:space="preserve"> </w:t>
      </w:r>
      <w:proofErr w:type="spellStart"/>
      <w:r w:rsidRPr="00E60E18">
        <w:rPr>
          <w:b/>
          <w:bCs/>
        </w:rPr>
        <w:t>Sensor</w:t>
      </w:r>
      <w:proofErr w:type="spellEnd"/>
    </w:p>
    <w:p w:rsidR="002C020A" w:rsidRDefault="00E60E18" w:rsidP="007603FB">
      <w:r>
        <w:t>Nair Alic</w:t>
      </w:r>
    </w:p>
    <w:p w:rsidR="00071F4E" w:rsidRPr="00071F4E" w:rsidRDefault="00071F4E" w:rsidP="007603FB">
      <w:pPr>
        <w:rPr>
          <w:lang w:val="en-US"/>
        </w:rPr>
      </w:pPr>
      <w:r w:rsidRPr="00071F4E">
        <w:rPr>
          <w:lang w:val="en-US"/>
        </w:rPr>
        <w:t>Dev</w:t>
      </w:r>
      <w:r>
        <w:rPr>
          <w:lang w:val="en-US"/>
        </w:rPr>
        <w:t>ice: B-1</w:t>
      </w:r>
    </w:p>
    <w:p w:rsidR="002C020A" w:rsidRPr="00071F4E" w:rsidRDefault="002C020A" w:rsidP="007603FB">
      <w:pPr>
        <w:rPr>
          <w:b/>
          <w:bCs/>
          <w:lang w:val="en-US"/>
        </w:rPr>
      </w:pPr>
      <w:proofErr w:type="spellStart"/>
      <w:r w:rsidRPr="00071F4E">
        <w:rPr>
          <w:b/>
          <w:bCs/>
          <w:lang w:val="en-US"/>
        </w:rPr>
        <w:t>Parser</w:t>
      </w:r>
      <w:r w:rsidR="00E60E18" w:rsidRPr="00071F4E">
        <w:rPr>
          <w:b/>
          <w:bCs/>
          <w:lang w:val="en-US"/>
        </w:rPr>
        <w:t>+API</w:t>
      </w:r>
      <w:proofErr w:type="spellEnd"/>
    </w:p>
    <w:p w:rsidR="002C020A" w:rsidRDefault="00E60E18" w:rsidP="007603FB">
      <w:pPr>
        <w:rPr>
          <w:lang w:val="en-US"/>
        </w:rPr>
      </w:pPr>
      <w:r w:rsidRPr="00E60E18">
        <w:rPr>
          <w:lang w:val="en-US"/>
        </w:rPr>
        <w:t xml:space="preserve">Samuel Mettler / </w:t>
      </w:r>
      <w:r>
        <w:rPr>
          <w:lang w:val="en-US"/>
        </w:rPr>
        <w:t xml:space="preserve">Nemanja </w:t>
      </w:r>
      <w:proofErr w:type="spellStart"/>
      <w:r>
        <w:rPr>
          <w:lang w:val="en-US"/>
        </w:rPr>
        <w:t>Pantic</w:t>
      </w:r>
      <w:proofErr w:type="spellEnd"/>
    </w:p>
    <w:p w:rsidR="00E60E18" w:rsidRDefault="00E60E18" w:rsidP="007603FB">
      <w:pPr>
        <w:rPr>
          <w:lang w:val="en-US"/>
        </w:rPr>
      </w:pPr>
      <w:r>
        <w:rPr>
          <w:lang w:val="en-US"/>
        </w:rPr>
        <w:t xml:space="preserve">API Reference: </w:t>
      </w:r>
      <w:hyperlink r:id="rId11" w:history="1">
        <w:r w:rsidRPr="0015037E">
          <w:rPr>
            <w:rStyle w:val="Lienhypertexte"/>
            <w:lang w:val="en-US"/>
          </w:rPr>
          <w:t>https://www.thethingsnetwork.org/docs/applications/mqtt/api.html</w:t>
        </w:r>
      </w:hyperlink>
    </w:p>
    <w:p w:rsidR="00E60E18" w:rsidRDefault="00E60E18" w:rsidP="007603FB">
      <w:r w:rsidRPr="00E60E18">
        <w:t xml:space="preserve">Java </w:t>
      </w:r>
      <w:proofErr w:type="gramStart"/>
      <w:r w:rsidRPr="00E60E18">
        <w:t>SDK:</w:t>
      </w:r>
      <w:proofErr w:type="gramEnd"/>
      <w:r w:rsidRPr="00E60E18">
        <w:t xml:space="preserve"> </w:t>
      </w:r>
      <w:hyperlink r:id="rId12" w:history="1">
        <w:r w:rsidRPr="0015037E">
          <w:rPr>
            <w:rStyle w:val="Lienhypertexte"/>
          </w:rPr>
          <w:t>https://github.com/TheThingsNetwork/java-app-sdk</w:t>
        </w:r>
      </w:hyperlink>
    </w:p>
    <w:p w:rsidR="00E60E18" w:rsidRPr="00E60E18" w:rsidRDefault="00E60E18" w:rsidP="007603FB"/>
    <w:p w:rsidR="002C020A" w:rsidRPr="00E60E18" w:rsidRDefault="002C020A" w:rsidP="007603FB">
      <w:pPr>
        <w:rPr>
          <w:b/>
          <w:bCs/>
          <w:lang w:val="en-US"/>
        </w:rPr>
      </w:pPr>
      <w:r w:rsidRPr="00E60E18">
        <w:rPr>
          <w:b/>
          <w:bCs/>
          <w:lang w:val="en-US"/>
        </w:rPr>
        <w:t>Database</w:t>
      </w:r>
      <w:r w:rsidR="00E60E18" w:rsidRPr="00E60E18">
        <w:rPr>
          <w:b/>
          <w:bCs/>
          <w:lang w:val="en-US"/>
        </w:rPr>
        <w:t xml:space="preserve"> + docker-compose</w:t>
      </w:r>
      <w:r w:rsidR="00326D1A">
        <w:rPr>
          <w:b/>
          <w:bCs/>
          <w:lang w:val="en-US"/>
        </w:rPr>
        <w:t xml:space="preserve"> + UI</w:t>
      </w:r>
    </w:p>
    <w:p w:rsidR="002C020A" w:rsidRPr="00E60E18" w:rsidRDefault="00E60E18" w:rsidP="007603FB">
      <w:pPr>
        <w:rPr>
          <w:lang w:val="en-US"/>
        </w:rPr>
      </w:pPr>
      <w:r w:rsidRPr="00E60E18">
        <w:rPr>
          <w:lang w:val="en-US"/>
        </w:rPr>
        <w:t>Adrien Barth</w:t>
      </w:r>
    </w:p>
    <w:p w:rsidR="00E60E18" w:rsidRPr="00E60E18" w:rsidRDefault="00E60E18" w:rsidP="007603FB">
      <w:pPr>
        <w:rPr>
          <w:lang w:val="en-US"/>
        </w:rPr>
      </w:pPr>
      <w:bookmarkStart w:id="0" w:name="_GoBack"/>
      <w:bookmarkEnd w:id="0"/>
    </w:p>
    <w:sectPr w:rsidR="00E60E18" w:rsidRPr="00E60E18" w:rsidSect="00855982">
      <w:headerReference w:type="default" r:id="rId13"/>
      <w:footerReference w:type="default" r:id="rId14"/>
      <w:headerReference w:type="firs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9C6" w:rsidRDefault="002509C6" w:rsidP="00855982">
      <w:pPr>
        <w:spacing w:after="0" w:line="240" w:lineRule="auto"/>
      </w:pPr>
      <w:r>
        <w:separator/>
      </w:r>
    </w:p>
  </w:endnote>
  <w:endnote w:type="continuationSeparator" w:id="0">
    <w:p w:rsidR="002509C6" w:rsidRDefault="002509C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D84" w:rsidRDefault="00977D84" w:rsidP="00907435">
    <w:pPr>
      <w:pStyle w:val="Pieddepage"/>
      <w:jc w:val="right"/>
    </w:pPr>
    <w:r>
      <w:t xml:space="preserve">Adrien Barth, </w:t>
    </w:r>
    <w:r w:rsidR="007802F9">
      <w:t>&lt;ETUDIANT&gt;</w:t>
    </w:r>
    <w:r>
      <w:ptab w:relativeTo="margin" w:alignment="center" w:leader="none"/>
    </w:r>
    <w:r>
      <w:ptab w:relativeTo="margin" w:alignment="right" w:leader="none"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9C6" w:rsidRDefault="002509C6" w:rsidP="00855982">
      <w:pPr>
        <w:spacing w:after="0" w:line="240" w:lineRule="auto"/>
      </w:pPr>
      <w:r>
        <w:separator/>
      </w:r>
    </w:p>
  </w:footnote>
  <w:footnote w:type="continuationSeparator" w:id="0">
    <w:p w:rsidR="002509C6" w:rsidRDefault="002509C6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D84" w:rsidRDefault="00977D84" w:rsidP="00907435">
    <w:pPr>
      <w:pStyle w:val="En-tte"/>
      <w:tabs>
        <w:tab w:val="right" w:pos="8931"/>
      </w:tabs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35ED91CC" wp14:editId="75FF199F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962025" cy="300990"/>
          <wp:effectExtent l="0" t="0" r="9525" b="381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7802F9">
      <w:t>&lt;COURS&gt;</w:t>
    </w:r>
    <w:r>
      <w:t xml:space="preserve"> – Laboratoire </w:t>
    </w:r>
    <w:r w:rsidR="007802F9">
      <w:t>&lt;NUMERO&gt;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D84" w:rsidRDefault="00977D84" w:rsidP="00907435">
    <w:pPr>
      <w:pStyle w:val="En-tte"/>
      <w:tabs>
        <w:tab w:val="right" w:pos="8931"/>
      </w:tabs>
    </w:pPr>
    <w:r>
      <w:rPr>
        <w:noProof/>
        <w:lang w:eastAsia="fr-CH"/>
      </w:rPr>
      <w:drawing>
        <wp:anchor distT="0" distB="0" distL="114300" distR="114300" simplePos="0" relativeHeight="251661312" behindDoc="1" locked="1" layoutInCell="1" allowOverlap="1" wp14:anchorId="44EE05C9" wp14:editId="7A60CCED">
          <wp:simplePos x="0" y="0"/>
          <wp:positionH relativeFrom="margin">
            <wp:posOffset>0</wp:posOffset>
          </wp:positionH>
          <wp:positionV relativeFrom="page">
            <wp:posOffset>457200</wp:posOffset>
          </wp:positionV>
          <wp:extent cx="2067560" cy="647700"/>
          <wp:effectExtent l="0" t="0" r="8890" b="0"/>
          <wp:wrapNone/>
          <wp:docPr id="4" name="Image 4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622591"/>
    <w:multiLevelType w:val="hybridMultilevel"/>
    <w:tmpl w:val="4A74AB68"/>
    <w:lvl w:ilvl="0" w:tplc="7CAA121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C80D2D"/>
    <w:multiLevelType w:val="hybridMultilevel"/>
    <w:tmpl w:val="6E6C86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8411E"/>
    <w:multiLevelType w:val="hybridMultilevel"/>
    <w:tmpl w:val="C04A60E8"/>
    <w:lvl w:ilvl="0" w:tplc="7CAA121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31074"/>
    <w:multiLevelType w:val="hybridMultilevel"/>
    <w:tmpl w:val="B9DE0E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4830C8"/>
    <w:multiLevelType w:val="hybridMultilevel"/>
    <w:tmpl w:val="2E82A2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02B7CFF"/>
    <w:multiLevelType w:val="hybridMultilevel"/>
    <w:tmpl w:val="4C5853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8A87D01"/>
    <w:multiLevelType w:val="hybridMultilevel"/>
    <w:tmpl w:val="161A56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D4D42"/>
    <w:multiLevelType w:val="hybridMultilevel"/>
    <w:tmpl w:val="284C6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52C4B"/>
    <w:multiLevelType w:val="hybridMultilevel"/>
    <w:tmpl w:val="C95E92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A7CEB"/>
    <w:multiLevelType w:val="hybridMultilevel"/>
    <w:tmpl w:val="21ECA1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5373E"/>
    <w:multiLevelType w:val="hybridMultilevel"/>
    <w:tmpl w:val="1E48FA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C6596"/>
    <w:multiLevelType w:val="hybridMultilevel"/>
    <w:tmpl w:val="FF4809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55C3B"/>
    <w:multiLevelType w:val="hybridMultilevel"/>
    <w:tmpl w:val="08B69B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21"/>
  </w:num>
  <w:num w:numId="30">
    <w:abstractNumId w:val="29"/>
  </w:num>
  <w:num w:numId="31">
    <w:abstractNumId w:val="22"/>
  </w:num>
  <w:num w:numId="32">
    <w:abstractNumId w:val="16"/>
  </w:num>
  <w:num w:numId="33">
    <w:abstractNumId w:val="18"/>
  </w:num>
  <w:num w:numId="34">
    <w:abstractNumId w:val="20"/>
  </w:num>
  <w:num w:numId="35">
    <w:abstractNumId w:val="25"/>
  </w:num>
  <w:num w:numId="36">
    <w:abstractNumId w:val="27"/>
  </w:num>
  <w:num w:numId="37">
    <w:abstractNumId w:val="19"/>
  </w:num>
  <w:num w:numId="38">
    <w:abstractNumId w:val="17"/>
  </w:num>
  <w:num w:numId="39">
    <w:abstractNumId w:val="24"/>
  </w:num>
  <w:num w:numId="40">
    <w:abstractNumId w:val="26"/>
  </w:num>
  <w:num w:numId="41">
    <w:abstractNumId w:val="2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FB"/>
    <w:rsid w:val="00040D3B"/>
    <w:rsid w:val="000533D4"/>
    <w:rsid w:val="00071F4E"/>
    <w:rsid w:val="000A0C1D"/>
    <w:rsid w:val="000B3805"/>
    <w:rsid w:val="000B4FD0"/>
    <w:rsid w:val="000B7A20"/>
    <w:rsid w:val="000F367E"/>
    <w:rsid w:val="001278BA"/>
    <w:rsid w:val="001800EC"/>
    <w:rsid w:val="0019664E"/>
    <w:rsid w:val="001A0291"/>
    <w:rsid w:val="001D4362"/>
    <w:rsid w:val="001D6BF1"/>
    <w:rsid w:val="002509C6"/>
    <w:rsid w:val="0025436F"/>
    <w:rsid w:val="002A6208"/>
    <w:rsid w:val="002A7075"/>
    <w:rsid w:val="002C020A"/>
    <w:rsid w:val="002E023D"/>
    <w:rsid w:val="002F7452"/>
    <w:rsid w:val="00317159"/>
    <w:rsid w:val="00326D1A"/>
    <w:rsid w:val="0033790D"/>
    <w:rsid w:val="00363E94"/>
    <w:rsid w:val="00390261"/>
    <w:rsid w:val="003A4CEC"/>
    <w:rsid w:val="003C00A1"/>
    <w:rsid w:val="00426E6A"/>
    <w:rsid w:val="004840A6"/>
    <w:rsid w:val="004B33C7"/>
    <w:rsid w:val="00546138"/>
    <w:rsid w:val="005654D8"/>
    <w:rsid w:val="00591C22"/>
    <w:rsid w:val="005B4A27"/>
    <w:rsid w:val="005D0D12"/>
    <w:rsid w:val="005F63F7"/>
    <w:rsid w:val="006259F9"/>
    <w:rsid w:val="0063161D"/>
    <w:rsid w:val="00631A77"/>
    <w:rsid w:val="0063523E"/>
    <w:rsid w:val="00646FD3"/>
    <w:rsid w:val="006B0DC3"/>
    <w:rsid w:val="00711638"/>
    <w:rsid w:val="0071466D"/>
    <w:rsid w:val="00715838"/>
    <w:rsid w:val="007200FF"/>
    <w:rsid w:val="007603FB"/>
    <w:rsid w:val="00777755"/>
    <w:rsid w:val="007802F9"/>
    <w:rsid w:val="007833A7"/>
    <w:rsid w:val="007A0947"/>
    <w:rsid w:val="007A48A5"/>
    <w:rsid w:val="007A4E20"/>
    <w:rsid w:val="007E7E24"/>
    <w:rsid w:val="008010F7"/>
    <w:rsid w:val="0084378D"/>
    <w:rsid w:val="0085138C"/>
    <w:rsid w:val="00855982"/>
    <w:rsid w:val="00855A85"/>
    <w:rsid w:val="00877CA5"/>
    <w:rsid w:val="008B5336"/>
    <w:rsid w:val="008E4B79"/>
    <w:rsid w:val="00903095"/>
    <w:rsid w:val="00907435"/>
    <w:rsid w:val="0091303C"/>
    <w:rsid w:val="0096003A"/>
    <w:rsid w:val="00977D84"/>
    <w:rsid w:val="009C726A"/>
    <w:rsid w:val="009D2DAA"/>
    <w:rsid w:val="009E42AC"/>
    <w:rsid w:val="009F23B5"/>
    <w:rsid w:val="00A10484"/>
    <w:rsid w:val="00A446E2"/>
    <w:rsid w:val="00AA4E37"/>
    <w:rsid w:val="00AE44B3"/>
    <w:rsid w:val="00AF7CEE"/>
    <w:rsid w:val="00B049D5"/>
    <w:rsid w:val="00B55513"/>
    <w:rsid w:val="00BB5CCA"/>
    <w:rsid w:val="00BB5E97"/>
    <w:rsid w:val="00BD2D5D"/>
    <w:rsid w:val="00BF24B7"/>
    <w:rsid w:val="00BF7DE1"/>
    <w:rsid w:val="00C10676"/>
    <w:rsid w:val="00C14A27"/>
    <w:rsid w:val="00C170DE"/>
    <w:rsid w:val="00C6579C"/>
    <w:rsid w:val="00C92B0E"/>
    <w:rsid w:val="00CB4F9D"/>
    <w:rsid w:val="00CB6DBE"/>
    <w:rsid w:val="00CC063D"/>
    <w:rsid w:val="00CF41A4"/>
    <w:rsid w:val="00D03C70"/>
    <w:rsid w:val="00D0762B"/>
    <w:rsid w:val="00D47EDD"/>
    <w:rsid w:val="00D73871"/>
    <w:rsid w:val="00D766F6"/>
    <w:rsid w:val="00DB7F18"/>
    <w:rsid w:val="00DC041B"/>
    <w:rsid w:val="00DD0311"/>
    <w:rsid w:val="00DD0EA0"/>
    <w:rsid w:val="00E03D0D"/>
    <w:rsid w:val="00E22603"/>
    <w:rsid w:val="00E60E18"/>
    <w:rsid w:val="00E63647"/>
    <w:rsid w:val="00E64297"/>
    <w:rsid w:val="00E867D8"/>
    <w:rsid w:val="00E9221D"/>
    <w:rsid w:val="00EA246C"/>
    <w:rsid w:val="00EA5B68"/>
    <w:rsid w:val="00EF094E"/>
    <w:rsid w:val="00EF285D"/>
    <w:rsid w:val="00F11D81"/>
    <w:rsid w:val="00F23EA4"/>
    <w:rsid w:val="00F65B74"/>
    <w:rsid w:val="00F756A0"/>
    <w:rsid w:val="00F82F2E"/>
    <w:rsid w:val="00FD262C"/>
    <w:rsid w:val="00FE0358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FFF69"/>
  <w15:chartTrackingRefBased/>
  <w15:docId w15:val="{0C6244B2-917B-45C7-9BC1-2E8810A2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262C"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agraphedeliste">
    <w:name w:val="List Paragraph"/>
    <w:basedOn w:val="Normal"/>
    <w:uiPriority w:val="34"/>
    <w:unhideWhenUsed/>
    <w:qFormat/>
    <w:rsid w:val="00C92B0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158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1583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A0C1D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7A4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E60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eThingsNetwork/java-app-sd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hethingsnetwork.org/docs/applications/mqtt/api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loud\Teaching-HEIGVD\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BCE1EAF-E1ED-4F57-8B7B-223C764A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109</TotalTime>
  <Pages>3</Pages>
  <Words>134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ABarth</dc:creator>
  <cp:lastModifiedBy>Barth Adrien</cp:lastModifiedBy>
  <cp:revision>5</cp:revision>
  <cp:lastPrinted>2018-03-29T16:26:00Z</cp:lastPrinted>
  <dcterms:created xsi:type="dcterms:W3CDTF">2020-03-10T12:12:00Z</dcterms:created>
  <dcterms:modified xsi:type="dcterms:W3CDTF">2020-03-31T12:20:00Z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